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30" w:rsidRDefault="0031249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2515870</wp:posOffset>
                </wp:positionV>
                <wp:extent cx="2571750" cy="979805"/>
                <wp:effectExtent l="0" t="127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979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930" w:rsidRPr="00312492" w:rsidRDefault="00312492" w:rsidP="00312492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Student:</w:t>
                            </w:r>
                          </w:p>
                          <w:p w:rsidR="00312492" w:rsidRPr="00312492" w:rsidRDefault="00312492" w:rsidP="00312492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Ngô Thanh Vũ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- 0951034</w:t>
                            </w:r>
                          </w:p>
                          <w:p w:rsidR="00312492" w:rsidRPr="00312492" w:rsidRDefault="00312492" w:rsidP="00312492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Advisor:</w:t>
                            </w:r>
                          </w:p>
                          <w:p w:rsidR="00312492" w:rsidRPr="00312492" w:rsidRDefault="00312492" w:rsidP="00312492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Đỗ Lệnh Hùng Sơn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4pt;margin-top:198.1pt;width:202.5pt;height:7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REtAIAALo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" filled="f" stroked="f">
                <v:textbox>
                  <w:txbxContent>
                    <w:p w:rsidR="00590930" w:rsidRPr="00312492" w:rsidRDefault="00312492" w:rsidP="00312492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Student:</w:t>
                      </w:r>
                    </w:p>
                    <w:p w:rsidR="00312492" w:rsidRPr="00312492" w:rsidRDefault="00312492" w:rsidP="00312492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sz w:val="20"/>
                        </w:rPr>
                        <w:t>Ngô Thanh Vũ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- 0951034</w:t>
                      </w:r>
                    </w:p>
                    <w:p w:rsidR="00312492" w:rsidRPr="00312492" w:rsidRDefault="00312492" w:rsidP="00312492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Advisor:</w:t>
                      </w:r>
                    </w:p>
                    <w:p w:rsidR="00312492" w:rsidRPr="00312492" w:rsidRDefault="00312492" w:rsidP="00312492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sz w:val="20"/>
                        </w:rPr>
                        <w:t>Đỗ Lệnh Hùng Sơn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-142875</wp:posOffset>
                </wp:positionV>
                <wp:extent cx="2847975" cy="891540"/>
                <wp:effectExtent l="0" t="0" r="0" b="381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492" w:rsidRPr="00312492" w:rsidRDefault="00312492" w:rsidP="00312492">
                            <w:pPr>
                              <w:pStyle w:val="CDDat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  <w:sz w:val="16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  <w:sz w:val="16"/>
                              </w:rPr>
                              <w:t>University of Science</w:t>
                            </w:r>
                          </w:p>
                          <w:p w:rsidR="00312492" w:rsidRPr="00312492" w:rsidRDefault="00312492" w:rsidP="00312492">
                            <w:pPr>
                              <w:pStyle w:val="CDDat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  <w:sz w:val="16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  <w:sz w:val="16"/>
                              </w:rPr>
                              <w:t>Advanced Program in Computer Science</w:t>
                            </w:r>
                          </w:p>
                          <w:p w:rsidR="00312492" w:rsidRPr="00312492" w:rsidRDefault="00312492" w:rsidP="00312492">
                            <w:pPr>
                              <w:pStyle w:val="CDDat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</w:rPr>
                              <w:t xml:space="preserve">Year </w:t>
                            </w: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</w:rPr>
                              <w:t>2012</w:t>
                            </w:r>
                          </w:p>
                          <w:p w:rsidR="00312492" w:rsidRPr="00312492" w:rsidRDefault="00312492" w:rsidP="00312492">
                            <w:pPr>
                              <w:pStyle w:val="CDDate"/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</w:rPr>
                              <w:t xml:space="preserve"> </w:t>
                            </w:r>
                          </w:p>
                          <w:p w:rsidR="00590930" w:rsidRPr="00312492" w:rsidRDefault="00312492" w:rsidP="00312492">
                            <w:pPr>
                              <w:pStyle w:val="CDDate"/>
                              <w:rPr>
                                <w:rFonts w:ascii="Times New Roman" w:hAnsi="Times New Roman" w:cs="Times New Roman"/>
                                <w:sz w:val="4"/>
                              </w:rPr>
                            </w:pP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  <w:sz w:val="28"/>
                              </w:rPr>
                              <w:t xml:space="preserve"> </w:t>
                            </w:r>
                            <w:r w:rsidRPr="00312492">
                              <w:rPr>
                                <w:rFonts w:ascii="Times New Roman" w:hAnsi="Times New Roman" w:cs="Times New Roman"/>
                                <w:i w:val="0"/>
                                <w:caps/>
                                <w:spacing w:val="20"/>
                                <w:sz w:val="12"/>
                              </w:rPr>
                              <w:t>&lt;THESIS’S TITLE&gt;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04.25pt;margin-top:-11.25pt;width:224.25pt;height:7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uP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" filled="f" stroked="f">
                <v:textbox>
                  <w:txbxContent>
                    <w:p w:rsidR="00312492" w:rsidRPr="00312492" w:rsidRDefault="00312492" w:rsidP="00312492">
                      <w:pPr>
                        <w:pStyle w:val="CDDate"/>
                        <w:jc w:val="center"/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  <w:sz w:val="16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  <w:sz w:val="16"/>
                        </w:rPr>
                        <w:t>University of Science</w:t>
                      </w:r>
                    </w:p>
                    <w:p w:rsidR="00312492" w:rsidRPr="00312492" w:rsidRDefault="00312492" w:rsidP="00312492">
                      <w:pPr>
                        <w:pStyle w:val="CDDate"/>
                        <w:jc w:val="center"/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  <w:sz w:val="16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  <w:sz w:val="16"/>
                        </w:rPr>
                        <w:t>Advanced Program in Computer Science</w:t>
                      </w:r>
                    </w:p>
                    <w:p w:rsidR="00312492" w:rsidRPr="00312492" w:rsidRDefault="00312492" w:rsidP="00312492">
                      <w:pPr>
                        <w:pStyle w:val="CDDate"/>
                        <w:jc w:val="center"/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</w:rPr>
                        <w:t xml:space="preserve">Year </w:t>
                      </w: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</w:rPr>
                        <w:t>2012</w:t>
                      </w:r>
                    </w:p>
                    <w:p w:rsidR="00312492" w:rsidRPr="00312492" w:rsidRDefault="00312492" w:rsidP="00312492">
                      <w:pPr>
                        <w:pStyle w:val="CDDate"/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</w:rPr>
                        <w:t xml:space="preserve"> </w:t>
                      </w:r>
                    </w:p>
                    <w:p w:rsidR="00590930" w:rsidRPr="00312492" w:rsidRDefault="00312492" w:rsidP="00312492">
                      <w:pPr>
                        <w:pStyle w:val="CDDate"/>
                        <w:rPr>
                          <w:rFonts w:ascii="Times New Roman" w:hAnsi="Times New Roman" w:cs="Times New Roman"/>
                          <w:sz w:val="4"/>
                        </w:rPr>
                      </w:pP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  <w:sz w:val="28"/>
                        </w:rPr>
                        <w:t xml:space="preserve"> </w:t>
                      </w:r>
                      <w:r w:rsidRPr="00312492">
                        <w:rPr>
                          <w:rFonts w:ascii="Times New Roman" w:hAnsi="Times New Roman" w:cs="Times New Roman"/>
                          <w:i w:val="0"/>
                          <w:caps/>
                          <w:spacing w:val="20"/>
                          <w:sz w:val="12"/>
                        </w:rPr>
                        <w:t>&lt;THESIS’S TITLE&gt;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3335" r="17145" b="12700"/>
                <wp:wrapNone/>
                <wp:docPr id="15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61.45pt;margin-top:-35.7pt;width:316.7pt;height:316.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4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WCiwIAACY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" filled="f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4279265</wp:posOffset>
                </wp:positionV>
                <wp:extent cx="4022090" cy="4022090"/>
                <wp:effectExtent l="18415" t="12065" r="17145" b="13970"/>
                <wp:wrapNone/>
                <wp:docPr id="1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61.45pt;margin-top:336.95pt;width:316.7pt;height:316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13335" r="10795" b="6350"/>
                <wp:wrapNone/>
                <wp:docPr id="12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73.45pt;margin-top:-23.7pt;width:304.45pt;height:304.4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VFiwIAACY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" filled="f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4973320</wp:posOffset>
                </wp:positionV>
                <wp:extent cx="2571750" cy="676275"/>
                <wp:effectExtent l="0" t="1270" r="0" b="0"/>
                <wp:wrapNone/>
                <wp:docPr id="1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alias w:val="Title"/>
                              <w:id w:val="187751644"/>
                              <w:placeholder>
                                <w:docPart w:val="DA12738A95D54023832DB2BEF8CAAD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90930" w:rsidRDefault="00633073">
                                <w:pPr>
                                  <w:pStyle w:val="CDTitle"/>
                                </w:pPr>
                                <w:r>
                                  <w:t>CD/DVD face labels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ahoma" w:hAnsi="Tahoma" w:cs="Tahoma"/>
                                <w:b/>
                                <w:color w:val="808080"/>
                                <w:szCs w:val="20"/>
                              </w:rPr>
                              <w:id w:val="2937520"/>
                              <w:placeholder>
                                <w:docPart w:val="6A054AFA646742A1A62786A8E46F7BAB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.d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0930" w:rsidRDefault="00312492">
                                <w:pPr>
                                  <w:pStyle w:val="CDDate"/>
                                  <w:rPr>
                                    <w:rFonts w:ascii="Tahoma" w:hAnsi="Tahoma" w:cs="Tahoma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Cs w:val="20"/>
                                  </w:rPr>
                                  <w:t>[Pick the 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114pt;margin-top:391.6pt;width:202.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C5uAIAAMI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" filled="f" stroked="f">
                <v:textbox>
                  <w:txbxContent>
                    <w:sdt>
                      <w:sdtPr>
                        <w:alias w:val="Title"/>
                        <w:id w:val="187751644"/>
                        <w:placeholder>
                          <w:docPart w:val="DA12738A95D54023832DB2BEF8CAAD7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90930" w:rsidRDefault="00633073">
                          <w:pPr>
                            <w:pStyle w:val="CDTitle"/>
                          </w:pPr>
                          <w:r>
                            <w:t>CD/DVD face labels</w:t>
                          </w:r>
                        </w:p>
                      </w:sdtContent>
                    </w:sdt>
                    <w:sdt>
                      <w:sdtPr>
                        <w:rPr>
                          <w:rFonts w:ascii="Tahoma" w:hAnsi="Tahoma" w:cs="Tahoma"/>
                          <w:b/>
                          <w:color w:val="808080"/>
                          <w:szCs w:val="20"/>
                        </w:rPr>
                        <w:id w:val="2937520"/>
                        <w:placeholder>
                          <w:docPart w:val="6A054AFA646742A1A62786A8E46F7BAB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.d.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90930" w:rsidRDefault="00312492">
                          <w:pPr>
                            <w:pStyle w:val="CDDate"/>
                            <w:rPr>
                              <w:rFonts w:ascii="Tahoma" w:hAnsi="Tahoma" w:cs="Tahoma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Cs w:val="20"/>
                            </w:rPr>
                            <w:t>[Pick the date]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6.55pt;margin-top:67.95pt;width:116.65pt;height:1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3CDDC"/>
                            </a:gs>
                            <a:gs pos="5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93CDDC"/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" fillcolor="#93cddc" strokecolor="#969696" strokeweight="2.25pt">
                <v:fill color2="#c4d6a0 [1942]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53.05pt;margin-top:337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q4QPcD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7248525</wp:posOffset>
                </wp:positionV>
                <wp:extent cx="2571750" cy="704850"/>
                <wp:effectExtent l="0" t="0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930" w:rsidRDefault="00312492">
                            <w:pPr>
                              <w:pStyle w:val="Description"/>
                            </w:pPr>
                            <w:sdt>
                              <w:sdtPr>
                                <w:id w:val="2937535"/>
                                <w:placeholder>
                                  <w:docPart w:val="627D34DFEA4545B7A2E7D72E97B18AD3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>
                                  <w:t>[Type description of CD contents]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114pt;margin-top:570.75pt;width:202.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9Sa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" filled="f" stroked="f">
                <v:textbox>
                  <w:txbxContent>
                    <w:p w:rsidR="00590930" w:rsidRDefault="00312492">
                      <w:pPr>
                        <w:pStyle w:val="Description"/>
                      </w:pPr>
                      <w:sdt>
                        <w:sdtPr>
                          <w:id w:val="2937535"/>
                          <w:placeholder>
                            <w:docPart w:val="627D34DFEA4545B7A2E7D72E97B18AD3"/>
                          </w:placeholder>
                          <w:temporary/>
                          <w:showingPlcHdr/>
                        </w:sdtPr>
                        <w:sdtEndPr/>
                        <w:sdtContent>
                          <w:r>
                            <w:t>[Type description of CD contents]</w:t>
                          </w:r>
                        </w:sdtContent>
                      </w:sdt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rgbClr val="F9C499"/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53.05pt;margin-top:337.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" fillcolor="#b2a3c6 [1943]" strokecolor="#969696" strokeweight="2.25pt">
                <v:fill color2="#f9c499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FCS0Wo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6z5w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22860" r="17145" b="1968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zm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lRvOY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</w:p>
    <w:sectPr w:rsidR="00590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130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55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D661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C0E3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92"/>
    <w:rsid w:val="00312492"/>
    <w:rsid w:val="00590930"/>
    <w:rsid w:val="0063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K53SD\AppData\Roaming\Microsoft\Templates\CD_DVDFaceL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12738A95D54023832DB2BEF8CAA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37873-FE8D-49BE-83C1-83B3CE6C4044}"/>
      </w:docPartPr>
      <w:docPartBody>
        <w:p w:rsidR="00000000" w:rsidRDefault="00741D00">
          <w:pPr>
            <w:pStyle w:val="DA12738A95D54023832DB2BEF8CAAD7B"/>
          </w:pPr>
          <w:r>
            <w:rPr>
              <w:rStyle w:val="PlaceholderText"/>
            </w:rPr>
            <w:t>[CD title]</w:t>
          </w:r>
        </w:p>
      </w:docPartBody>
    </w:docPart>
    <w:docPart>
      <w:docPartPr>
        <w:name w:val="6A054AFA646742A1A62786A8E46F7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4DB53-09F3-40CE-9371-896FAC5A6166}"/>
      </w:docPartPr>
      <w:docPartBody>
        <w:p w:rsidR="00000000" w:rsidRDefault="00741D00">
          <w:pPr>
            <w:pStyle w:val="6A054AFA646742A1A62786A8E46F7BAB"/>
          </w:pPr>
          <w:r>
            <w:rPr>
              <w:rFonts w:ascii="Tahoma" w:hAnsi="Tahoma" w:cs="Tahoma"/>
              <w:b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00"/>
    <w:rsid w:val="0074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9A8D83F7964E7D887E7018058BBBA9">
    <w:name w:val="5C9A8D83F7964E7D887E7018058BBBA9"/>
  </w:style>
  <w:style w:type="paragraph" w:customStyle="1" w:styleId="34C0D51FD8894BC78D60E9D71CDF5CD6">
    <w:name w:val="34C0D51FD8894BC78D60E9D71CDF5CD6"/>
  </w:style>
  <w:style w:type="paragraph" w:customStyle="1" w:styleId="DA12738A95D54023832DB2BEF8CAAD7B">
    <w:name w:val="DA12738A95D54023832DB2BEF8CAAD7B"/>
  </w:style>
  <w:style w:type="paragraph" w:customStyle="1" w:styleId="6A054AFA646742A1A62786A8E46F7BAB">
    <w:name w:val="6A054AFA646742A1A62786A8E46F7BAB"/>
  </w:style>
  <w:style w:type="paragraph" w:customStyle="1" w:styleId="286D0392AB944531B87D72AEA57D7BD7">
    <w:name w:val="286D0392AB944531B87D72AEA57D7BD7"/>
  </w:style>
  <w:style w:type="paragraph" w:customStyle="1" w:styleId="627D34DFEA4545B7A2E7D72E97B18AD3">
    <w:name w:val="627D34DFEA4545B7A2E7D72E97B18A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9A8D83F7964E7D887E7018058BBBA9">
    <w:name w:val="5C9A8D83F7964E7D887E7018058BBBA9"/>
  </w:style>
  <w:style w:type="paragraph" w:customStyle="1" w:styleId="34C0D51FD8894BC78D60E9D71CDF5CD6">
    <w:name w:val="34C0D51FD8894BC78D60E9D71CDF5CD6"/>
  </w:style>
  <w:style w:type="paragraph" w:customStyle="1" w:styleId="DA12738A95D54023832DB2BEF8CAAD7B">
    <w:name w:val="DA12738A95D54023832DB2BEF8CAAD7B"/>
  </w:style>
  <w:style w:type="paragraph" w:customStyle="1" w:styleId="6A054AFA646742A1A62786A8E46F7BAB">
    <w:name w:val="6A054AFA646742A1A62786A8E46F7BAB"/>
  </w:style>
  <w:style w:type="paragraph" w:customStyle="1" w:styleId="286D0392AB944531B87D72AEA57D7BD7">
    <w:name w:val="286D0392AB944531B87D72AEA57D7BD7"/>
  </w:style>
  <w:style w:type="paragraph" w:customStyle="1" w:styleId="627D34DFEA4545B7A2E7D72E97B18AD3">
    <w:name w:val="627D34DFEA4545B7A2E7D72E97B18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labels</dc:title>
  <dc:creator>ASUS K53SD</dc:creator>
  <cp:lastModifiedBy>ASUS K53SD</cp:lastModifiedBy>
  <cp:revision>1</cp:revision>
  <cp:lastPrinted>2006-08-01T17:47:00Z</cp:lastPrinted>
  <dcterms:created xsi:type="dcterms:W3CDTF">2013-12-09T15:33:00Z</dcterms:created>
  <dcterms:modified xsi:type="dcterms:W3CDTF">2013-12-09T15:40:00Z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